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Organization/Committee Name:"/>
        <w:tag w:val="Enter Organization/Committee Name:"/>
        <w:id w:val="976303765"/>
        <w:placeholder>
          <w:docPart w:val="81176CFAA0704EAEA4867778B754ADB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9A34F6" w:rsidRDefault="00406EED" w:rsidP="005578C9">
          <w:pPr>
            <w:pStyle w:val="Organization"/>
          </w:pPr>
          <w:r>
            <w:t>Year 2 – Group Project</w:t>
          </w:r>
        </w:p>
      </w:sdtContent>
    </w:sdt>
    <w:sdt>
      <w:sdtPr>
        <w:alias w:val="Meeting Minutes:"/>
        <w:tag w:val="Meeting Minutes:"/>
        <w:id w:val="1398010639"/>
        <w:placeholder>
          <w:docPart w:val="627D3BD2129F48B8A4EFCB86816A89FE"/>
        </w:placeholder>
        <w:temporary/>
        <w:showingPlcHdr/>
        <w15:appearance w15:val="hidden"/>
      </w:sdtPr>
      <w:sdtEndPr/>
      <w:sdtContent>
        <w:p w:rsidR="00913F9D" w:rsidRDefault="00913F9D" w:rsidP="00913F9D">
          <w:pPr>
            <w:pStyle w:val="Heading1"/>
          </w:pPr>
          <w:r w:rsidRPr="005578C9">
            <w:t>Meeting Minutes</w:t>
          </w:r>
        </w:p>
      </w:sdtContent>
    </w:sdt>
    <w:p w:rsidR="00913F9D" w:rsidRPr="00913F9D" w:rsidRDefault="0002260A" w:rsidP="00913F9D">
      <w:pPr>
        <w:pStyle w:val="Heading1"/>
      </w:pPr>
      <w:sdt>
        <w:sdtPr>
          <w:alias w:val="Enter date:"/>
          <w:tag w:val="Enter date:"/>
          <w:id w:val="-1605562503"/>
          <w:placeholder>
            <w:docPart w:val="EEAE03AE91B34C6DBF3FF4AF7D286C3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F00DD3">
            <w:t>30/</w:t>
          </w:r>
          <w:r w:rsidR="008D64D0">
            <w:t>01/2019</w:t>
          </w:r>
        </w:sdtContent>
      </w:sdt>
    </w:p>
    <w:p w:rsidR="009A34F6" w:rsidRPr="00E824F4" w:rsidRDefault="00495E80" w:rsidP="0012244C">
      <w:pPr>
        <w:pStyle w:val="Heading2"/>
      </w:pPr>
      <w:r>
        <w:t>Location</w:t>
      </w:r>
      <w:bookmarkStart w:id="0" w:name="_GoBack"/>
      <w:bookmarkEnd w:id="0"/>
    </w:p>
    <w:p w:rsidR="00406EED" w:rsidRDefault="00495E80" w:rsidP="005578C9">
      <w:pPr>
        <w:pStyle w:val="Heading2"/>
      </w:pPr>
      <w:r>
        <w:rPr>
          <w:b w:val="0"/>
        </w:rPr>
        <w:t xml:space="preserve">Harold Cohen: </w:t>
      </w:r>
      <w:r w:rsidRPr="00495E80">
        <w:rPr>
          <w:b w:val="0"/>
        </w:rPr>
        <w:t>Study Room 3E: 4:00pm - 6:00pm, Thursday, January 31, 2019</w:t>
      </w:r>
    </w:p>
    <w:p w:rsidR="00495E80" w:rsidRDefault="00495E80" w:rsidP="005578C9">
      <w:pPr>
        <w:pStyle w:val="Heading2"/>
      </w:pPr>
    </w:p>
    <w:p w:rsidR="009A34F6" w:rsidRDefault="00406EED" w:rsidP="005578C9">
      <w:pPr>
        <w:pStyle w:val="Heading2"/>
      </w:pPr>
      <w:r>
        <w:t xml:space="preserve">In Attendance </w:t>
      </w:r>
    </w:p>
    <w:sdt>
      <w:sdtPr>
        <w:alias w:val="Enter Attendee names:"/>
        <w:tag w:val="Enter Attendee names:"/>
        <w:id w:val="976303844"/>
        <w:placeholder>
          <w:docPart w:val="C0D212A3634344A5A711D70E7623FA8F"/>
        </w:placeholder>
        <w:temporary/>
        <w:showingPlcHdr/>
        <w15:appearance w15:val="hidden"/>
      </w:sdtPr>
      <w:sdtEndPr/>
      <w:sdtContent>
        <w:p w:rsidR="009A34F6" w:rsidRDefault="00272ABC" w:rsidP="005578C9">
          <w:r w:rsidRPr="00A25FD3">
            <w:rPr>
              <w:rStyle w:val="Emphasis"/>
            </w:rPr>
            <w:t>Attendee names</w:t>
          </w:r>
        </w:p>
      </w:sdtContent>
    </w:sdt>
    <w:p w:rsidR="009A34F6" w:rsidRPr="005578C9" w:rsidRDefault="00495E80" w:rsidP="000534FF">
      <w:pPr>
        <w:pStyle w:val="Heading2"/>
      </w:pPr>
      <w:r>
        <w:t>Meeting Agenda</w:t>
      </w:r>
    </w:p>
    <w:p w:rsidR="009A34F6" w:rsidRDefault="00406EED" w:rsidP="00406EED">
      <w:pPr>
        <w:pStyle w:val="ListParagraph"/>
        <w:numPr>
          <w:ilvl w:val="0"/>
          <w:numId w:val="12"/>
        </w:numPr>
      </w:pPr>
      <w:r>
        <w:t>Introductions</w:t>
      </w:r>
    </w:p>
    <w:p w:rsidR="00406EED" w:rsidRDefault="00406EED" w:rsidP="00406EED">
      <w:pPr>
        <w:pStyle w:val="ListParagraph"/>
        <w:numPr>
          <w:ilvl w:val="0"/>
          <w:numId w:val="12"/>
        </w:numPr>
      </w:pPr>
      <w:r>
        <w:t>GitHub Repository Project Board</w:t>
      </w:r>
    </w:p>
    <w:p w:rsidR="00495E80" w:rsidRDefault="00406EED" w:rsidP="00495E80">
      <w:pPr>
        <w:pStyle w:val="ListParagraph"/>
        <w:numPr>
          <w:ilvl w:val="0"/>
          <w:numId w:val="12"/>
        </w:numPr>
      </w:pPr>
      <w:r>
        <w:t>Project Ideas</w:t>
      </w:r>
    </w:p>
    <w:p w:rsidR="00406EED" w:rsidRDefault="00495E80" w:rsidP="00495E80">
      <w:pPr>
        <w:pStyle w:val="ListParagraph"/>
        <w:numPr>
          <w:ilvl w:val="0"/>
          <w:numId w:val="12"/>
        </w:numPr>
      </w:pPr>
      <w:r>
        <w:t xml:space="preserve">Agenda for next meeting; </w:t>
      </w:r>
      <w:r>
        <w:t>Schedule next meeting.</w:t>
      </w:r>
    </w:p>
    <w:p w:rsidR="009A34F6" w:rsidRDefault="0002260A" w:rsidP="000534FF">
      <w:pPr>
        <w:pStyle w:val="Heading2"/>
      </w:pPr>
      <w:sdt>
        <w:sdtPr>
          <w:alias w:val="Approval of Minutes:"/>
          <w:tag w:val="Approval of Minutes:"/>
          <w:id w:val="1513487595"/>
          <w:placeholder>
            <w:docPart w:val="091ED9F719324CC4B0818DD28FC29C79"/>
          </w:placeholder>
          <w:temporary/>
          <w:showingPlcHdr/>
          <w15:appearance w15:val="hidden"/>
        </w:sdtPr>
        <w:sdtEndPr/>
        <w:sdtContent>
          <w:r w:rsidR="00C91D7E">
            <w:t>Approval of Minutes</w:t>
          </w:r>
        </w:sdtContent>
      </w:sdt>
    </w:p>
    <w:sdt>
      <w:sdtPr>
        <w:alias w:val="Enter approval of minutes:"/>
        <w:tag w:val="Enter approval of minutes:"/>
        <w:id w:val="976304161"/>
        <w:placeholder>
          <w:docPart w:val="F97E39670C2943B08DD902E2DAEE55EB"/>
        </w:placeholder>
        <w:temporary/>
        <w:showingPlcHdr/>
        <w15:appearance w15:val="hidden"/>
      </w:sdtPr>
      <w:sdtEndPr/>
      <w:sdtContent>
        <w:p w:rsidR="009A34F6" w:rsidRDefault="000534FF">
          <w:r>
            <w:t>The minutes of the previous meeting were unanimously approved as distributed.</w:t>
          </w:r>
        </w:p>
      </w:sdtContent>
    </w:sdt>
    <w:p w:rsidR="009A34F6" w:rsidRDefault="0002260A" w:rsidP="000534FF">
      <w:pPr>
        <w:pStyle w:val="Heading2"/>
      </w:pPr>
      <w:sdt>
        <w:sdtPr>
          <w:alias w:val="Open Issues:"/>
          <w:tag w:val="Open Issues:"/>
          <w:id w:val="878744011"/>
          <w:placeholder>
            <w:docPart w:val="80CC46FD4D2A473091E47158A44781BB"/>
          </w:placeholder>
          <w:temporary/>
          <w:showingPlcHdr/>
          <w15:appearance w15:val="hidden"/>
        </w:sdtPr>
        <w:sdtEndPr/>
        <w:sdtContent>
          <w:r w:rsidR="00C91D7E">
            <w:t>Open Issues</w:t>
          </w:r>
        </w:sdtContent>
      </w:sdt>
    </w:p>
    <w:p w:rsidR="009A34F6" w:rsidRPr="00A32DE9" w:rsidRDefault="0002260A">
      <w:sdt>
        <w:sdtPr>
          <w:alias w:val="Enter existing issue summary:"/>
          <w:tag w:val="Enter existing issue summary:"/>
          <w:id w:val="976303871"/>
          <w:placeholder>
            <w:docPart w:val="E74BFBA8C500498BB85AFB3918398291"/>
          </w:placeholder>
          <w:temporary/>
          <w:showingPlcHdr/>
          <w15:appearance w15:val="hidden"/>
        </w:sdtPr>
        <w:sdtEndPr/>
        <w:sdtContent>
          <w:r w:rsidR="00272ABC" w:rsidRPr="00A32DE9">
            <w:t>Summarize the discussion for each existing issue, state the outcome</w:t>
          </w:r>
          <w:r w:rsidR="00272ABC">
            <w:t>,</w:t>
          </w:r>
          <w:r w:rsidR="00272ABC" w:rsidRPr="00A32DE9">
            <w:t xml:space="preserve"> and assign any action item</w:t>
          </w:r>
          <w:r w:rsidR="00272ABC">
            <w:rPr>
              <w:rStyle w:val="PlaceholderText"/>
            </w:rPr>
            <w:t>.</w:t>
          </w:r>
        </w:sdtContent>
      </w:sdt>
    </w:p>
    <w:p w:rsidR="009A34F6" w:rsidRDefault="0002260A" w:rsidP="000534FF">
      <w:pPr>
        <w:pStyle w:val="Heading2"/>
      </w:pPr>
      <w:sdt>
        <w:sdtPr>
          <w:alias w:val="New Business:"/>
          <w:tag w:val="New Business:"/>
          <w:id w:val="472188583"/>
          <w:placeholder>
            <w:docPart w:val="79560ED3B6894197A0778372464FC942"/>
          </w:placeholder>
          <w:temporary/>
          <w:showingPlcHdr/>
          <w15:appearance w15:val="hidden"/>
        </w:sdtPr>
        <w:sdtEndPr/>
        <w:sdtContent>
          <w:r w:rsidR="00C91D7E">
            <w:t>New Business</w:t>
          </w:r>
        </w:sdtContent>
      </w:sdt>
    </w:p>
    <w:sdt>
      <w:sdtPr>
        <w:alias w:val="Enter new issues and actions:"/>
        <w:tag w:val="Enter new issues and actions:"/>
        <w:id w:val="976303900"/>
        <w:placeholder>
          <w:docPart w:val="44E7F0634919444385D02449F39C5F22"/>
        </w:placeholder>
        <w:temporary/>
        <w:showingPlcHdr/>
        <w15:appearance w15:val="hidden"/>
      </w:sdtPr>
      <w:sdtEndPr/>
      <w:sdtContent>
        <w:p w:rsidR="009A34F6" w:rsidRPr="00A32DE9" w:rsidRDefault="00272ABC">
          <w:r w:rsidRPr="00A32DE9">
            <w:t>Summarize the discussion for new issues, state the next steps</w:t>
          </w:r>
          <w:r>
            <w:t>,</w:t>
          </w:r>
          <w:r w:rsidRPr="00A32DE9">
            <w:t xml:space="preserve"> and assign any action item.</w:t>
          </w:r>
        </w:p>
      </w:sdtContent>
    </w:sdt>
    <w:p w:rsidR="009A34F6" w:rsidRDefault="0002260A" w:rsidP="000534FF">
      <w:pPr>
        <w:pStyle w:val="Heading2"/>
      </w:pPr>
      <w:sdt>
        <w:sdtPr>
          <w:alias w:val="Agenda for Next Meeting:"/>
          <w:tag w:val="Agenda for Next Meeting:"/>
          <w:id w:val="1971091194"/>
          <w:placeholder>
            <w:docPart w:val="9C823A99ACF8488994E19746F413435D"/>
          </w:placeholder>
          <w:temporary/>
          <w:showingPlcHdr/>
          <w15:appearance w15:val="hidden"/>
        </w:sdtPr>
        <w:sdtEndPr/>
        <w:sdtContent>
          <w:r w:rsidR="00C91D7E">
            <w:t>Agenda for Next Meeting</w:t>
          </w:r>
        </w:sdtContent>
      </w:sdt>
    </w:p>
    <w:sdt>
      <w:sdtPr>
        <w:alias w:val="Enter items for next meeting:"/>
        <w:tag w:val="Enter items for next meeting:"/>
        <w:id w:val="976303928"/>
        <w:placeholder>
          <w:docPart w:val="6BDF83F3174745D5A24D333D5F4C5D6C"/>
        </w:placeholder>
        <w:temporary/>
        <w:showingPlcHdr/>
        <w15:appearance w15:val="hidden"/>
      </w:sdtPr>
      <w:sdtEndPr/>
      <w:sdtContent>
        <w:p w:rsidR="009A34F6" w:rsidRPr="00A32DE9" w:rsidRDefault="00272ABC">
          <w:r w:rsidRPr="00A32DE9">
            <w:t>List the items to be discussed at the next meeting.</w:t>
          </w:r>
        </w:p>
      </w:sdtContent>
    </w:sdt>
    <w:p w:rsidR="009A34F6" w:rsidRDefault="00F00DD3" w:rsidP="005578C9">
      <w:pPr>
        <w:pStyle w:val="Heading2"/>
      </w:pPr>
      <w:r>
        <w:t>Location of Next Meeting</w:t>
      </w:r>
    </w:p>
    <w:p w:rsidR="009A34F6" w:rsidRDefault="0002260A">
      <w:sdt>
        <w:sdtPr>
          <w:alias w:val="Enter description:"/>
          <w:tag w:val="Enter description:"/>
          <w:id w:val="858395328"/>
          <w:placeholder>
            <w:docPart w:val="8D04F1227EDC472E9DF47028BA34CAFF"/>
          </w:placeholder>
          <w:temporary/>
          <w:showingPlcHdr/>
          <w15:appearance w15:val="hidden"/>
        </w:sdtPr>
        <w:sdtEndPr/>
        <w:sdtContent>
          <w:r w:rsidR="00C91D7E">
            <w:t>Meeting was adjourned at</w:t>
          </w:r>
        </w:sdtContent>
      </w:sdt>
      <w:r w:rsidR="00C91D7E">
        <w:t xml:space="preserve"> </w:t>
      </w:r>
      <w:sdt>
        <w:sdtPr>
          <w:alias w:val="Enter time:"/>
          <w:tag w:val="Enter time:"/>
          <w:id w:val="976303956"/>
          <w:placeholder>
            <w:docPart w:val="13FF79B14EC74562887EBEE20CB589C7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Emphasis"/>
            </w:rPr>
            <w:t>time</w:t>
          </w:r>
        </w:sdtContent>
      </w:sdt>
      <w:r w:rsidR="009A34F6">
        <w:t xml:space="preserve"> </w:t>
      </w:r>
      <w:sdt>
        <w:sdtPr>
          <w:alias w:val="Enter description:"/>
          <w:tag w:val="Enter description:"/>
          <w:id w:val="-1146429719"/>
          <w:placeholder>
            <w:docPart w:val="D82196B2C10547C1A55A30D30A4D86E5"/>
          </w:placeholder>
          <w:temporary/>
          <w:showingPlcHdr/>
          <w15:appearance w15:val="hidden"/>
        </w:sdtPr>
        <w:sdtEndPr/>
        <w:sdtContent>
          <w:r w:rsidR="00C91D7E">
            <w:t>by</w:t>
          </w:r>
        </w:sdtContent>
      </w:sdt>
      <w:r w:rsidR="00C91D7E">
        <w:t xml:space="preserve"> </w:t>
      </w:r>
      <w:sdt>
        <w:sdtPr>
          <w:alias w:val="Facilitator Name:"/>
          <w:tag w:val="Facilitator Name:"/>
          <w:id w:val="976303983"/>
          <w:placeholder>
            <w:docPart w:val="4BFC0E035DF4448681DC6ED1DBC00CE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72ABC">
            <w:t>Facilitator Name</w:t>
          </w:r>
        </w:sdtContent>
      </w:sdt>
      <w:r w:rsidR="009A34F6">
        <w:t xml:space="preserve">. </w:t>
      </w:r>
      <w:sdt>
        <w:sdtPr>
          <w:alias w:val="Enter description:"/>
          <w:tag w:val="Enter description:"/>
          <w:id w:val="-22557934"/>
          <w:placeholder>
            <w:docPart w:val="B6987BB48E9A433E83E2A4D0B4317AE3"/>
          </w:placeholder>
          <w:temporary/>
          <w:showingPlcHdr/>
          <w15:appearance w15:val="hidden"/>
        </w:sdtPr>
        <w:sdtEndPr/>
        <w:sdtContent>
          <w:r w:rsidR="00A25FD3">
            <w:t>The next general meeting will be at</w:t>
          </w:r>
        </w:sdtContent>
      </w:sdt>
      <w:r w:rsidR="00A25FD3">
        <w:t xml:space="preserve"> </w:t>
      </w:r>
      <w:sdt>
        <w:sdtPr>
          <w:alias w:val="Enter time:"/>
          <w:tag w:val="Enter time:"/>
          <w:id w:val="976303984"/>
          <w:placeholder>
            <w:docPart w:val="906946A5999B4BEDA13CB9D8C25E3FFC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Emphasis"/>
            </w:rPr>
            <w:t>time</w:t>
          </w:r>
        </w:sdtContent>
      </w:sdt>
      <w:r w:rsidR="009A34F6">
        <w:t xml:space="preserve"> </w:t>
      </w:r>
      <w:sdt>
        <w:sdtPr>
          <w:alias w:val="Enter description:"/>
          <w:tag w:val="Enter description:"/>
          <w:id w:val="-585456075"/>
          <w:placeholder>
            <w:docPart w:val="82D2D96452714511905E92BCE6BEBBCF"/>
          </w:placeholder>
          <w:temporary/>
          <w:showingPlcHdr/>
          <w15:appearance w15:val="hidden"/>
        </w:sdtPr>
        <w:sdtEndPr/>
        <w:sdtContent>
          <w:r w:rsidR="00C91D7E">
            <w:t>on</w:t>
          </w:r>
        </w:sdtContent>
      </w:sdt>
      <w:r w:rsidR="00C91D7E">
        <w:t xml:space="preserve"> </w:t>
      </w:r>
      <w:sdt>
        <w:sdtPr>
          <w:alias w:val="Enter date:"/>
          <w:tag w:val="Enter date:"/>
          <w:id w:val="666140225"/>
          <w:placeholder>
            <w:docPart w:val="E15CF9B52E3D4F4189F6CFECB369CCA3"/>
          </w:placeholder>
          <w:temporary/>
          <w:showingPlcHdr/>
          <w15:appearance w15:val="hidden"/>
        </w:sdtPr>
        <w:sdtEndPr/>
        <w:sdtContent>
          <w:r w:rsidR="00C91D7E" w:rsidRPr="00A25FD3">
            <w:rPr>
              <w:rStyle w:val="Emphasis"/>
            </w:rPr>
            <w:t>date</w:t>
          </w:r>
        </w:sdtContent>
      </w:sdt>
      <w:r w:rsidR="00272ABC">
        <w:t>,</w:t>
      </w:r>
      <w:r w:rsidR="009A34F6">
        <w:t xml:space="preserve"> </w:t>
      </w:r>
      <w:sdt>
        <w:sdtPr>
          <w:alias w:val="Enter description:"/>
          <w:tag w:val="Enter description:"/>
          <w:id w:val="1173144702"/>
          <w:placeholder>
            <w:docPart w:val="C64F56C26EE741CDA50AB8F335D792A4"/>
          </w:placeholder>
          <w:temporary/>
          <w:showingPlcHdr/>
          <w15:appearance w15:val="hidden"/>
        </w:sdtPr>
        <w:sdtEndPr/>
        <w:sdtContent>
          <w:r w:rsidR="00A25FD3">
            <w:t>in</w:t>
          </w:r>
        </w:sdtContent>
      </w:sdt>
      <w:r w:rsidR="00A25FD3">
        <w:t xml:space="preserve"> </w:t>
      </w:r>
      <w:sdt>
        <w:sdtPr>
          <w:alias w:val="Enter location:"/>
          <w:tag w:val="Enter location:"/>
          <w:id w:val="976304040"/>
          <w:placeholder>
            <w:docPart w:val="323FFE63F0C54C2EB915E06DA6AD6E43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Emphasis"/>
            </w:rPr>
            <w:t>location</w:t>
          </w:r>
        </w:sdtContent>
      </w:sdt>
      <w:r w:rsidR="009A34F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Minutes submitted by and Approved by names"/>
      </w:tblPr>
      <w:tblGrid>
        <w:gridCol w:w="2489"/>
        <w:gridCol w:w="6151"/>
      </w:tblGrid>
      <w:tr w:rsidR="00017927" w:rsidTr="00663AC9">
        <w:trPr>
          <w:tblHeader/>
        </w:trPr>
        <w:sdt>
          <w:sdtPr>
            <w:alias w:val="Minutes submitted by:"/>
            <w:tag w:val="Minutes submitted by:"/>
            <w:id w:val="-1806768384"/>
            <w:placeholder>
              <w:docPart w:val="9C125D2BBA9F4EB48FDB1970ECDC6A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:rsidR="00C91D7E" w:rsidRDefault="00017927" w:rsidP="005578C9">
                <w:r>
                  <w:t>Minutes submitted by:</w:t>
                </w:r>
              </w:p>
            </w:tc>
          </w:sdtContent>
        </w:sdt>
        <w:tc>
          <w:tcPr>
            <w:tcW w:w="6151" w:type="dxa"/>
          </w:tcPr>
          <w:p w:rsidR="00C91D7E" w:rsidRDefault="0002260A" w:rsidP="005578C9">
            <w:sdt>
              <w:sdtPr>
                <w:alias w:val="Enter name:"/>
                <w:tag w:val="Enter name:"/>
                <w:id w:val="-1422638603"/>
                <w:placeholder>
                  <w:docPart w:val="DA95284062704D3FAD310782B85EF873"/>
                </w:placeholder>
                <w:temporary/>
                <w:showingPlcHdr/>
                <w15:appearance w15:val="hidden"/>
              </w:sdtPr>
              <w:sdtEndPr/>
              <w:sdtContent>
                <w:r w:rsidR="00017927" w:rsidRPr="00A25FD3">
                  <w:rPr>
                    <w:rStyle w:val="Emphasis"/>
                  </w:rPr>
                  <w:t>Name</w:t>
                </w:r>
              </w:sdtContent>
            </w:sdt>
          </w:p>
        </w:tc>
      </w:tr>
      <w:tr w:rsidR="00017927" w:rsidTr="00663AC9">
        <w:trPr>
          <w:tblHeader/>
        </w:trPr>
        <w:sdt>
          <w:sdtPr>
            <w:alias w:val="Approved by:"/>
            <w:tag w:val="Approved by:"/>
            <w:id w:val="-996718387"/>
            <w:placeholder>
              <w:docPart w:val="73E919A50B2D4279B5D01D05E7522D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:rsidR="00C91D7E" w:rsidRDefault="00017927" w:rsidP="005578C9">
                <w:r>
                  <w:t>Approved by:</w:t>
                </w:r>
              </w:p>
            </w:tc>
          </w:sdtContent>
        </w:sdt>
        <w:tc>
          <w:tcPr>
            <w:tcW w:w="6151" w:type="dxa"/>
          </w:tcPr>
          <w:p w:rsidR="00C91D7E" w:rsidRDefault="0002260A" w:rsidP="005578C9">
            <w:sdt>
              <w:sdtPr>
                <w:alias w:val="Enter name:"/>
                <w:tag w:val="Enter name:"/>
                <w:id w:val="-1493945733"/>
                <w:placeholder>
                  <w:docPart w:val="3A45FA3D34DA40D7ADC38737C6803AE1"/>
                </w:placeholder>
                <w:temporary/>
                <w:showingPlcHdr/>
                <w15:appearance w15:val="hidden"/>
              </w:sdtPr>
              <w:sdtEndPr/>
              <w:sdtContent>
                <w:r w:rsidR="00017927" w:rsidRPr="00A25FD3">
                  <w:rPr>
                    <w:rStyle w:val="Emphasis"/>
                  </w:rPr>
                  <w:t>Name</w:t>
                </w:r>
              </w:sdtContent>
            </w:sdt>
          </w:p>
        </w:tc>
      </w:tr>
    </w:tbl>
    <w:p w:rsidR="009A34F6" w:rsidRDefault="009A34F6" w:rsidP="00017927"/>
    <w:sectPr w:rsidR="009A34F6" w:rsidSect="00A11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60A" w:rsidRDefault="0002260A" w:rsidP="006261AC">
      <w:pPr>
        <w:spacing w:after="0" w:line="240" w:lineRule="auto"/>
      </w:pPr>
      <w:r>
        <w:separator/>
      </w:r>
    </w:p>
  </w:endnote>
  <w:endnote w:type="continuationSeparator" w:id="0">
    <w:p w:rsidR="0002260A" w:rsidRDefault="0002260A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60A" w:rsidRDefault="0002260A" w:rsidP="006261AC">
      <w:pPr>
        <w:spacing w:after="0" w:line="240" w:lineRule="auto"/>
      </w:pPr>
      <w:r>
        <w:separator/>
      </w:r>
    </w:p>
  </w:footnote>
  <w:footnote w:type="continuationSeparator" w:id="0">
    <w:p w:rsidR="0002260A" w:rsidRDefault="0002260A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52E44"/>
    <w:multiLevelType w:val="hybridMultilevel"/>
    <w:tmpl w:val="80D61628"/>
    <w:lvl w:ilvl="0" w:tplc="DC065F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B7"/>
    <w:rsid w:val="00017927"/>
    <w:rsid w:val="0002260A"/>
    <w:rsid w:val="000534FF"/>
    <w:rsid w:val="0012244C"/>
    <w:rsid w:val="001B4272"/>
    <w:rsid w:val="00272ABC"/>
    <w:rsid w:val="002F19D5"/>
    <w:rsid w:val="003164F3"/>
    <w:rsid w:val="00316C23"/>
    <w:rsid w:val="003C02F6"/>
    <w:rsid w:val="00406EED"/>
    <w:rsid w:val="00495E80"/>
    <w:rsid w:val="005578C9"/>
    <w:rsid w:val="00564B60"/>
    <w:rsid w:val="005D2B86"/>
    <w:rsid w:val="006261AC"/>
    <w:rsid w:val="0065155C"/>
    <w:rsid w:val="00663AC9"/>
    <w:rsid w:val="0069738C"/>
    <w:rsid w:val="00767BE9"/>
    <w:rsid w:val="008D27B7"/>
    <w:rsid w:val="008D64D0"/>
    <w:rsid w:val="00913F9D"/>
    <w:rsid w:val="00925080"/>
    <w:rsid w:val="00994CC9"/>
    <w:rsid w:val="009A34F6"/>
    <w:rsid w:val="00A1127D"/>
    <w:rsid w:val="00A25FD3"/>
    <w:rsid w:val="00A32DE9"/>
    <w:rsid w:val="00AD0486"/>
    <w:rsid w:val="00B93E5B"/>
    <w:rsid w:val="00BD0E68"/>
    <w:rsid w:val="00C12DA5"/>
    <w:rsid w:val="00C91D7E"/>
    <w:rsid w:val="00CA3F46"/>
    <w:rsid w:val="00D30FB6"/>
    <w:rsid w:val="00DB3CF3"/>
    <w:rsid w:val="00E44288"/>
    <w:rsid w:val="00E453BC"/>
    <w:rsid w:val="00E824F4"/>
    <w:rsid w:val="00EF0387"/>
    <w:rsid w:val="00F00DD3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E196D0"/>
  <w15:docId w15:val="{D3A17958-4AE0-4721-8BE0-85CF0C63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B6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B6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2"/>
    <w:unhideWhenUsed/>
    <w:qFormat/>
    <w:rsid w:val="00A25FD3"/>
    <w:rPr>
      <w:iCs/>
      <w:color w:val="595959" w:themeColor="text1" w:themeTint="A6"/>
    </w:rPr>
  </w:style>
  <w:style w:type="paragraph" w:styleId="BlockText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rsid w:val="0040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Ale\Downloads\TF0281015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176CFAA0704EAEA4867778B754A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E6237-ED87-408D-844C-F6954682279D}"/>
      </w:docPartPr>
      <w:docPartBody>
        <w:p w:rsidR="00000000" w:rsidRDefault="00D452D9">
          <w:pPr>
            <w:pStyle w:val="81176CFAA0704EAEA4867778B754ADB6"/>
          </w:pPr>
          <w:r>
            <w:t>Organization/Committee Name</w:t>
          </w:r>
        </w:p>
      </w:docPartBody>
    </w:docPart>
    <w:docPart>
      <w:docPartPr>
        <w:name w:val="627D3BD2129F48B8A4EFCB86816A8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45AC9-9937-4E7A-B360-809514773F8F}"/>
      </w:docPartPr>
      <w:docPartBody>
        <w:p w:rsidR="00000000" w:rsidRDefault="00D452D9">
          <w:pPr>
            <w:pStyle w:val="627D3BD2129F48B8A4EFCB86816A89FE"/>
          </w:pPr>
          <w:r w:rsidRPr="005578C9">
            <w:t>Meeting Minutes</w:t>
          </w:r>
        </w:p>
      </w:docPartBody>
    </w:docPart>
    <w:docPart>
      <w:docPartPr>
        <w:name w:val="EEAE03AE91B34C6DBF3FF4AF7D286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5E13F-0CAB-455C-B859-5F4B5C7A16C3}"/>
      </w:docPartPr>
      <w:docPartBody>
        <w:p w:rsidR="00000000" w:rsidRDefault="00D452D9">
          <w:pPr>
            <w:pStyle w:val="EEAE03AE91B34C6DBF3FF4AF7D286C3B"/>
          </w:pPr>
          <w:r>
            <w:t>Date</w:t>
          </w:r>
        </w:p>
      </w:docPartBody>
    </w:docPart>
    <w:docPart>
      <w:docPartPr>
        <w:name w:val="C0D212A3634344A5A711D70E7623F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8D341-BA28-4A7A-9112-49ABAAB9E3A9}"/>
      </w:docPartPr>
      <w:docPartBody>
        <w:p w:rsidR="00000000" w:rsidRDefault="00D452D9">
          <w:pPr>
            <w:pStyle w:val="C0D212A3634344A5A711D70E7623FA8F"/>
          </w:pPr>
          <w:r w:rsidRPr="00A25FD3">
            <w:rPr>
              <w:rStyle w:val="Emphasis"/>
            </w:rPr>
            <w:t>Attendee names</w:t>
          </w:r>
        </w:p>
      </w:docPartBody>
    </w:docPart>
    <w:docPart>
      <w:docPartPr>
        <w:name w:val="091ED9F719324CC4B0818DD28FC29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2A884-0C4B-42C0-B1A2-8D463A855969}"/>
      </w:docPartPr>
      <w:docPartBody>
        <w:p w:rsidR="00000000" w:rsidRDefault="00D452D9">
          <w:pPr>
            <w:pStyle w:val="091ED9F719324CC4B0818DD28FC29C79"/>
          </w:pPr>
          <w:r>
            <w:t>Approval of Minutes</w:t>
          </w:r>
        </w:p>
      </w:docPartBody>
    </w:docPart>
    <w:docPart>
      <w:docPartPr>
        <w:name w:val="F97E39670C2943B08DD902E2DAEE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B3B1F-E428-475F-BCBB-776444813195}"/>
      </w:docPartPr>
      <w:docPartBody>
        <w:p w:rsidR="00000000" w:rsidRDefault="00D452D9">
          <w:pPr>
            <w:pStyle w:val="F97E39670C2943B08DD902E2DAEE55EB"/>
          </w:pPr>
          <w:r>
            <w:t>The minutes of the previous meeting were unanimously approved as distribute</w:t>
          </w:r>
          <w:r>
            <w:t>d.</w:t>
          </w:r>
        </w:p>
      </w:docPartBody>
    </w:docPart>
    <w:docPart>
      <w:docPartPr>
        <w:name w:val="80CC46FD4D2A473091E47158A447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44B04-7CBB-4F40-BAF8-B077E97074E4}"/>
      </w:docPartPr>
      <w:docPartBody>
        <w:p w:rsidR="00000000" w:rsidRDefault="00D452D9">
          <w:pPr>
            <w:pStyle w:val="80CC46FD4D2A473091E47158A44781BB"/>
          </w:pPr>
          <w:r>
            <w:t>Open Issues</w:t>
          </w:r>
        </w:p>
      </w:docPartBody>
    </w:docPart>
    <w:docPart>
      <w:docPartPr>
        <w:name w:val="E74BFBA8C500498BB85AFB3918398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6BAF1-76F6-4479-9F31-7755CD9681E9}"/>
      </w:docPartPr>
      <w:docPartBody>
        <w:p w:rsidR="00000000" w:rsidRDefault="00D452D9">
          <w:pPr>
            <w:pStyle w:val="E74BFBA8C500498BB85AFB3918398291"/>
          </w:pPr>
          <w:r w:rsidRPr="00A32DE9">
            <w:t>Summarize the discussion for each existing issue, state the outcome</w:t>
          </w:r>
          <w:r>
            <w:t>,</w:t>
          </w:r>
          <w:r w:rsidRPr="00A32DE9">
            <w:t xml:space="preserve"> and assign any action item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79560ED3B6894197A0778372464FC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F2B7D-7A8C-48F5-BA52-EC5355E5A0E9}"/>
      </w:docPartPr>
      <w:docPartBody>
        <w:p w:rsidR="00000000" w:rsidRDefault="00D452D9">
          <w:pPr>
            <w:pStyle w:val="79560ED3B6894197A0778372464FC942"/>
          </w:pPr>
          <w:r>
            <w:t>New Business</w:t>
          </w:r>
        </w:p>
      </w:docPartBody>
    </w:docPart>
    <w:docPart>
      <w:docPartPr>
        <w:name w:val="44E7F0634919444385D02449F39C5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00294-AA68-45CE-8274-35E4404CB88B}"/>
      </w:docPartPr>
      <w:docPartBody>
        <w:p w:rsidR="00000000" w:rsidRDefault="00D452D9">
          <w:pPr>
            <w:pStyle w:val="44E7F0634919444385D02449F39C5F22"/>
          </w:pPr>
          <w:r w:rsidRPr="00A32DE9">
            <w:t xml:space="preserve">Summarize the discussion for new </w:t>
          </w:r>
          <w:r w:rsidRPr="00A32DE9">
            <w:t>issues, state the next steps</w:t>
          </w:r>
          <w:r>
            <w:t>,</w:t>
          </w:r>
          <w:r w:rsidRPr="00A32DE9">
            <w:t xml:space="preserve"> and assign any action item.</w:t>
          </w:r>
        </w:p>
      </w:docPartBody>
    </w:docPart>
    <w:docPart>
      <w:docPartPr>
        <w:name w:val="9C823A99ACF8488994E19746F413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E8FFC-D4DF-4C6E-AD02-6AEEA45320CA}"/>
      </w:docPartPr>
      <w:docPartBody>
        <w:p w:rsidR="00000000" w:rsidRDefault="00D452D9">
          <w:pPr>
            <w:pStyle w:val="9C823A99ACF8488994E19746F413435D"/>
          </w:pPr>
          <w:r>
            <w:t>Agenda for Next Meeting</w:t>
          </w:r>
        </w:p>
      </w:docPartBody>
    </w:docPart>
    <w:docPart>
      <w:docPartPr>
        <w:name w:val="6BDF83F3174745D5A24D333D5F4C5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849C5-F9F8-4794-9296-6BA20800F746}"/>
      </w:docPartPr>
      <w:docPartBody>
        <w:p w:rsidR="00000000" w:rsidRDefault="00D452D9">
          <w:pPr>
            <w:pStyle w:val="6BDF83F3174745D5A24D333D5F4C5D6C"/>
          </w:pPr>
          <w:r w:rsidRPr="00A32DE9">
            <w:t>List the items to be discussed at the next meeting.</w:t>
          </w:r>
        </w:p>
      </w:docPartBody>
    </w:docPart>
    <w:docPart>
      <w:docPartPr>
        <w:name w:val="8D04F1227EDC472E9DF47028BA34C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2C2F0-ED74-4751-9778-486B840BA564}"/>
      </w:docPartPr>
      <w:docPartBody>
        <w:p w:rsidR="00000000" w:rsidRDefault="00D452D9">
          <w:pPr>
            <w:pStyle w:val="8D04F1227EDC472E9DF47028BA34CAFF"/>
          </w:pPr>
          <w:r>
            <w:t>Meeting was adjourned at</w:t>
          </w:r>
        </w:p>
      </w:docPartBody>
    </w:docPart>
    <w:docPart>
      <w:docPartPr>
        <w:name w:val="13FF79B14EC74562887EBEE20CB58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9B1B6-7B1E-4950-9410-5D49F43F678D}"/>
      </w:docPartPr>
      <w:docPartBody>
        <w:p w:rsidR="00000000" w:rsidRDefault="00D452D9">
          <w:pPr>
            <w:pStyle w:val="13FF79B14EC74562887EBEE20CB589C7"/>
          </w:pPr>
          <w:r w:rsidRPr="00A25FD3">
            <w:rPr>
              <w:rStyle w:val="Emphasis"/>
            </w:rPr>
            <w:t>time</w:t>
          </w:r>
        </w:p>
      </w:docPartBody>
    </w:docPart>
    <w:docPart>
      <w:docPartPr>
        <w:name w:val="D82196B2C10547C1A55A30D30A4D8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CA079-16AF-47D6-8AE2-6EF4A98D919D}"/>
      </w:docPartPr>
      <w:docPartBody>
        <w:p w:rsidR="00000000" w:rsidRDefault="00D452D9">
          <w:pPr>
            <w:pStyle w:val="D82196B2C10547C1A55A30D30A4D86E5"/>
          </w:pPr>
          <w:r>
            <w:t>by</w:t>
          </w:r>
        </w:p>
      </w:docPartBody>
    </w:docPart>
    <w:docPart>
      <w:docPartPr>
        <w:name w:val="4BFC0E035DF4448681DC6ED1DBC00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9AED6-8060-4DBA-A7DF-A663C9A935F4}"/>
      </w:docPartPr>
      <w:docPartBody>
        <w:p w:rsidR="00000000" w:rsidRDefault="00D452D9">
          <w:pPr>
            <w:pStyle w:val="4BFC0E035DF4448681DC6ED1DBC00CE3"/>
          </w:pPr>
          <w:r>
            <w:t>Facilitator Name</w:t>
          </w:r>
        </w:p>
      </w:docPartBody>
    </w:docPart>
    <w:docPart>
      <w:docPartPr>
        <w:name w:val="B6987BB48E9A433E83E2A4D0B4317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0B375-7A77-4B5D-B980-D6362F6AB8EB}"/>
      </w:docPartPr>
      <w:docPartBody>
        <w:p w:rsidR="00000000" w:rsidRDefault="00D452D9">
          <w:pPr>
            <w:pStyle w:val="B6987BB48E9A433E83E2A4D0B4317AE3"/>
          </w:pPr>
          <w:r>
            <w:t xml:space="preserve">The next general meeting </w:t>
          </w:r>
          <w:r>
            <w:t>will be at</w:t>
          </w:r>
        </w:p>
      </w:docPartBody>
    </w:docPart>
    <w:docPart>
      <w:docPartPr>
        <w:name w:val="906946A5999B4BEDA13CB9D8C25E3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B08B-C3EA-4675-9E1E-2007E0475C9A}"/>
      </w:docPartPr>
      <w:docPartBody>
        <w:p w:rsidR="00000000" w:rsidRDefault="00D452D9">
          <w:pPr>
            <w:pStyle w:val="906946A5999B4BEDA13CB9D8C25E3FFC"/>
          </w:pPr>
          <w:r w:rsidRPr="00A25FD3">
            <w:rPr>
              <w:rStyle w:val="Emphasis"/>
            </w:rPr>
            <w:t>time</w:t>
          </w:r>
        </w:p>
      </w:docPartBody>
    </w:docPart>
    <w:docPart>
      <w:docPartPr>
        <w:name w:val="82D2D96452714511905E92BCE6BEB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CF33-A27D-40D8-9F37-856097FCBAA6}"/>
      </w:docPartPr>
      <w:docPartBody>
        <w:p w:rsidR="00000000" w:rsidRDefault="00D452D9">
          <w:pPr>
            <w:pStyle w:val="82D2D96452714511905E92BCE6BEBBCF"/>
          </w:pPr>
          <w:r>
            <w:t>on</w:t>
          </w:r>
        </w:p>
      </w:docPartBody>
    </w:docPart>
    <w:docPart>
      <w:docPartPr>
        <w:name w:val="E15CF9B52E3D4F4189F6CFECB369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42D03-96DB-4B80-802F-150696DB1F49}"/>
      </w:docPartPr>
      <w:docPartBody>
        <w:p w:rsidR="00000000" w:rsidRDefault="00D452D9">
          <w:pPr>
            <w:pStyle w:val="E15CF9B52E3D4F4189F6CFECB369CCA3"/>
          </w:pPr>
          <w:r w:rsidRPr="00A25FD3">
            <w:rPr>
              <w:rStyle w:val="Emphasis"/>
            </w:rPr>
            <w:t>date</w:t>
          </w:r>
        </w:p>
      </w:docPartBody>
    </w:docPart>
    <w:docPart>
      <w:docPartPr>
        <w:name w:val="C64F56C26EE741CDA50AB8F335D7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1644E-C451-4090-96D7-316A6252BD8D}"/>
      </w:docPartPr>
      <w:docPartBody>
        <w:p w:rsidR="00000000" w:rsidRDefault="00D452D9">
          <w:pPr>
            <w:pStyle w:val="C64F56C26EE741CDA50AB8F335D792A4"/>
          </w:pPr>
          <w:r>
            <w:t>in</w:t>
          </w:r>
        </w:p>
      </w:docPartBody>
    </w:docPart>
    <w:docPart>
      <w:docPartPr>
        <w:name w:val="323FFE63F0C54C2EB915E06DA6AD6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70892-0CF8-4DED-B92F-8970D5151901}"/>
      </w:docPartPr>
      <w:docPartBody>
        <w:p w:rsidR="00000000" w:rsidRDefault="00D452D9">
          <w:pPr>
            <w:pStyle w:val="323FFE63F0C54C2EB915E06DA6AD6E43"/>
          </w:pPr>
          <w:r w:rsidRPr="00A25FD3">
            <w:rPr>
              <w:rStyle w:val="Emphasis"/>
            </w:rPr>
            <w:t>location</w:t>
          </w:r>
        </w:p>
      </w:docPartBody>
    </w:docPart>
    <w:docPart>
      <w:docPartPr>
        <w:name w:val="9C125D2BBA9F4EB48FDB1970ECDC6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4BE12-9AD8-4A57-9192-93E02FD2F5D8}"/>
      </w:docPartPr>
      <w:docPartBody>
        <w:p w:rsidR="00000000" w:rsidRDefault="00D452D9">
          <w:pPr>
            <w:pStyle w:val="9C125D2BBA9F4EB48FDB1970ECDC6A62"/>
          </w:pPr>
          <w:r>
            <w:t>Minutes submitted by:</w:t>
          </w:r>
        </w:p>
      </w:docPartBody>
    </w:docPart>
    <w:docPart>
      <w:docPartPr>
        <w:name w:val="DA95284062704D3FAD310782B85EF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9D5F7-9798-42A5-A06A-15A3521B1F94}"/>
      </w:docPartPr>
      <w:docPartBody>
        <w:p w:rsidR="00000000" w:rsidRDefault="00D452D9">
          <w:pPr>
            <w:pStyle w:val="DA95284062704D3FAD310782B85EF873"/>
          </w:pPr>
          <w:r w:rsidRPr="00A25FD3">
            <w:rPr>
              <w:rStyle w:val="Emphasis"/>
            </w:rPr>
            <w:t>Name</w:t>
          </w:r>
        </w:p>
      </w:docPartBody>
    </w:docPart>
    <w:docPart>
      <w:docPartPr>
        <w:name w:val="73E919A50B2D4279B5D01D05E7522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599D8-CB14-4BD1-8611-A764DC4907E5}"/>
      </w:docPartPr>
      <w:docPartBody>
        <w:p w:rsidR="00000000" w:rsidRDefault="00D452D9">
          <w:pPr>
            <w:pStyle w:val="73E919A50B2D4279B5D01D05E7522D96"/>
          </w:pPr>
          <w:r>
            <w:t>Approved by:</w:t>
          </w:r>
        </w:p>
      </w:docPartBody>
    </w:docPart>
    <w:docPart>
      <w:docPartPr>
        <w:name w:val="3A45FA3D34DA40D7ADC38737C6803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2DD99-D94B-4350-A51E-FB343A4B84F9}"/>
      </w:docPartPr>
      <w:docPartBody>
        <w:p w:rsidR="00000000" w:rsidRDefault="00D452D9">
          <w:pPr>
            <w:pStyle w:val="3A45FA3D34DA40D7ADC38737C6803AE1"/>
          </w:pPr>
          <w:r w:rsidRPr="00A25FD3">
            <w:rPr>
              <w:rStyle w:val="Emphasis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5A"/>
    <w:rsid w:val="00735E5A"/>
    <w:rsid w:val="00D4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176CFAA0704EAEA4867778B754ADB6">
    <w:name w:val="81176CFAA0704EAEA4867778B754ADB6"/>
  </w:style>
  <w:style w:type="paragraph" w:customStyle="1" w:styleId="627D3BD2129F48B8A4EFCB86816A89FE">
    <w:name w:val="627D3BD2129F48B8A4EFCB86816A89FE"/>
  </w:style>
  <w:style w:type="paragraph" w:customStyle="1" w:styleId="EEAE03AE91B34C6DBF3FF4AF7D286C3B">
    <w:name w:val="EEAE03AE91B34C6DBF3FF4AF7D286C3B"/>
  </w:style>
  <w:style w:type="paragraph" w:customStyle="1" w:styleId="7855CDBB36E84297BDF053D3DA6E2F03">
    <w:name w:val="7855CDBB36E84297BDF053D3DA6E2F03"/>
  </w:style>
  <w:style w:type="paragraph" w:customStyle="1" w:styleId="529E0E91B31C49B1B330E83B9B6E6E0D">
    <w:name w:val="529E0E91B31C49B1B330E83B9B6E6E0D"/>
  </w:style>
  <w:style w:type="paragraph" w:customStyle="1" w:styleId="6CF8C070D51C4C17AB8D1D4C73D77961">
    <w:name w:val="6CF8C070D51C4C17AB8D1D4C73D77961"/>
  </w:style>
  <w:style w:type="paragraph" w:customStyle="1" w:styleId="B7C2510563EA4A188F46F651B7D3A603">
    <w:name w:val="B7C2510563EA4A188F46F651B7D3A603"/>
  </w:style>
  <w:style w:type="character" w:styleId="Emphasis">
    <w:name w:val="Emphasis"/>
    <w:basedOn w:val="DefaultParagraphFont"/>
    <w:uiPriority w:val="12"/>
    <w:unhideWhenUsed/>
    <w:qFormat/>
    <w:rsid w:val="00735E5A"/>
    <w:rPr>
      <w:iCs/>
      <w:color w:val="595959" w:themeColor="text1" w:themeTint="A6"/>
    </w:rPr>
  </w:style>
  <w:style w:type="paragraph" w:customStyle="1" w:styleId="B6ED0023F6384C3198DAFFC65604A939">
    <w:name w:val="B6ED0023F6384C3198DAFFC65604A939"/>
  </w:style>
  <w:style w:type="paragraph" w:customStyle="1" w:styleId="8634DAA39AC2416AB6D60A4B7C54CA6F">
    <w:name w:val="8634DAA39AC2416AB6D60A4B7C54CA6F"/>
  </w:style>
  <w:style w:type="paragraph" w:customStyle="1" w:styleId="F0BF3670E4E34AE4845CF0A035F81563">
    <w:name w:val="F0BF3670E4E34AE4845CF0A035F81563"/>
  </w:style>
  <w:style w:type="paragraph" w:customStyle="1" w:styleId="991F71CD56A14C408F30DB4EDC31DFD3">
    <w:name w:val="991F71CD56A14C408F30DB4EDC31DFD3"/>
  </w:style>
  <w:style w:type="paragraph" w:customStyle="1" w:styleId="27A25E5F0C8D4F63A4CB35098DABB2FB">
    <w:name w:val="27A25E5F0C8D4F63A4CB35098DABB2FB"/>
  </w:style>
  <w:style w:type="paragraph" w:customStyle="1" w:styleId="16B36211FD0E4EF9B7ECF72FFBEB4094">
    <w:name w:val="16B36211FD0E4EF9B7ECF72FFBEB4094"/>
  </w:style>
  <w:style w:type="paragraph" w:customStyle="1" w:styleId="BFEA27E7BF154C0BA7BBB38551EE8D02">
    <w:name w:val="BFEA27E7BF154C0BA7BBB38551EE8D02"/>
  </w:style>
  <w:style w:type="paragraph" w:customStyle="1" w:styleId="EC5B5D94F2D6422B9B1AF1CDB31B48D3">
    <w:name w:val="EC5B5D94F2D6422B9B1AF1CDB31B48D3"/>
  </w:style>
  <w:style w:type="paragraph" w:customStyle="1" w:styleId="C0D212A3634344A5A711D70E7623FA8F">
    <w:name w:val="C0D212A3634344A5A711D70E7623FA8F"/>
  </w:style>
  <w:style w:type="paragraph" w:customStyle="1" w:styleId="C958A4EDB43642B38ED8E8EA5A2137FA">
    <w:name w:val="C958A4EDB43642B38ED8E8EA5A2137FA"/>
  </w:style>
  <w:style w:type="paragraph" w:customStyle="1" w:styleId="6F1785B998AD458C886CDF724561E1A7">
    <w:name w:val="6F1785B998AD458C886CDF724561E1A7"/>
  </w:style>
  <w:style w:type="paragraph" w:customStyle="1" w:styleId="091ED9F719324CC4B0818DD28FC29C79">
    <w:name w:val="091ED9F719324CC4B0818DD28FC29C79"/>
  </w:style>
  <w:style w:type="paragraph" w:customStyle="1" w:styleId="F97E39670C2943B08DD902E2DAEE55EB">
    <w:name w:val="F97E39670C2943B08DD902E2DAEE55EB"/>
  </w:style>
  <w:style w:type="paragraph" w:customStyle="1" w:styleId="80CC46FD4D2A473091E47158A44781BB">
    <w:name w:val="80CC46FD4D2A473091E47158A44781B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4BFBA8C500498BB85AFB3918398291">
    <w:name w:val="E74BFBA8C500498BB85AFB3918398291"/>
  </w:style>
  <w:style w:type="paragraph" w:customStyle="1" w:styleId="79560ED3B6894197A0778372464FC942">
    <w:name w:val="79560ED3B6894197A0778372464FC942"/>
  </w:style>
  <w:style w:type="paragraph" w:customStyle="1" w:styleId="44E7F0634919444385D02449F39C5F22">
    <w:name w:val="44E7F0634919444385D02449F39C5F22"/>
  </w:style>
  <w:style w:type="paragraph" w:customStyle="1" w:styleId="9C823A99ACF8488994E19746F413435D">
    <w:name w:val="9C823A99ACF8488994E19746F413435D"/>
  </w:style>
  <w:style w:type="paragraph" w:customStyle="1" w:styleId="6BDF83F3174745D5A24D333D5F4C5D6C">
    <w:name w:val="6BDF83F3174745D5A24D333D5F4C5D6C"/>
  </w:style>
  <w:style w:type="paragraph" w:customStyle="1" w:styleId="CD47E57B785E4692A9241E19F3F3329B">
    <w:name w:val="CD47E57B785E4692A9241E19F3F3329B"/>
  </w:style>
  <w:style w:type="paragraph" w:customStyle="1" w:styleId="8D04F1227EDC472E9DF47028BA34CAFF">
    <w:name w:val="8D04F1227EDC472E9DF47028BA34CAFF"/>
  </w:style>
  <w:style w:type="paragraph" w:customStyle="1" w:styleId="13FF79B14EC74562887EBEE20CB589C7">
    <w:name w:val="13FF79B14EC74562887EBEE20CB589C7"/>
  </w:style>
  <w:style w:type="paragraph" w:customStyle="1" w:styleId="D82196B2C10547C1A55A30D30A4D86E5">
    <w:name w:val="D82196B2C10547C1A55A30D30A4D86E5"/>
  </w:style>
  <w:style w:type="paragraph" w:customStyle="1" w:styleId="4BFC0E035DF4448681DC6ED1DBC00CE3">
    <w:name w:val="4BFC0E035DF4448681DC6ED1DBC00CE3"/>
  </w:style>
  <w:style w:type="paragraph" w:customStyle="1" w:styleId="B6987BB48E9A433E83E2A4D0B4317AE3">
    <w:name w:val="B6987BB48E9A433E83E2A4D0B4317AE3"/>
  </w:style>
  <w:style w:type="paragraph" w:customStyle="1" w:styleId="906946A5999B4BEDA13CB9D8C25E3FFC">
    <w:name w:val="906946A5999B4BEDA13CB9D8C25E3FFC"/>
  </w:style>
  <w:style w:type="paragraph" w:customStyle="1" w:styleId="82D2D96452714511905E92BCE6BEBBCF">
    <w:name w:val="82D2D96452714511905E92BCE6BEBBCF"/>
  </w:style>
  <w:style w:type="paragraph" w:customStyle="1" w:styleId="E15CF9B52E3D4F4189F6CFECB369CCA3">
    <w:name w:val="E15CF9B52E3D4F4189F6CFECB369CCA3"/>
  </w:style>
  <w:style w:type="paragraph" w:customStyle="1" w:styleId="C64F56C26EE741CDA50AB8F335D792A4">
    <w:name w:val="C64F56C26EE741CDA50AB8F335D792A4"/>
  </w:style>
  <w:style w:type="paragraph" w:customStyle="1" w:styleId="323FFE63F0C54C2EB915E06DA6AD6E43">
    <w:name w:val="323FFE63F0C54C2EB915E06DA6AD6E43"/>
  </w:style>
  <w:style w:type="paragraph" w:customStyle="1" w:styleId="9C125D2BBA9F4EB48FDB1970ECDC6A62">
    <w:name w:val="9C125D2BBA9F4EB48FDB1970ECDC6A62"/>
  </w:style>
  <w:style w:type="paragraph" w:customStyle="1" w:styleId="DA95284062704D3FAD310782B85EF873">
    <w:name w:val="DA95284062704D3FAD310782B85EF873"/>
  </w:style>
  <w:style w:type="paragraph" w:customStyle="1" w:styleId="73E919A50B2D4279B5D01D05E7522D96">
    <w:name w:val="73E919A50B2D4279B5D01D05E7522D96"/>
  </w:style>
  <w:style w:type="paragraph" w:customStyle="1" w:styleId="3A45FA3D34DA40D7ADC38737C6803AE1">
    <w:name w:val="3A45FA3D34DA40D7ADC38737C6803AE1"/>
  </w:style>
  <w:style w:type="paragraph" w:customStyle="1" w:styleId="2A834FD79067403888F5A113BB24F391">
    <w:name w:val="2A834FD79067403888F5A113BB24F391"/>
    <w:rsid w:val="00735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TF02810155</Template>
  <TotalTime>38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Year 2 – Group Project</dc:subject>
  <dc:creator>Demitri Aleksejeva</dc:creator>
  <cp:keywords>30/01/2019</cp:keywords>
  <dc:description/>
  <cp:lastModifiedBy>Demitri Aleksejeva</cp:lastModifiedBy>
  <cp:revision>2</cp:revision>
  <cp:lastPrinted>2012-01-04T23:03:00Z</cp:lastPrinted>
  <dcterms:created xsi:type="dcterms:W3CDTF">2019-01-30T19:46:00Z</dcterms:created>
  <dcterms:modified xsi:type="dcterms:W3CDTF">2019-01-30T20:26:00Z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2018-04-11T09:03:44.2469821Z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